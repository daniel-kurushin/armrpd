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886" w:rsidRDefault="00F45886" w:rsidP="009B34E9">
      <w:pPr>
        <w:pStyle w:val="5"/>
      </w:pPr>
      <w:r>
        <w:t xml:space="preserve">4. Объем и содержание </w:t>
      </w:r>
      <w:r>
        <w:rPr>
          <w:bCs/>
        </w:rPr>
        <w:t xml:space="preserve">учебной </w:t>
      </w:r>
      <w:r>
        <w:t>дисциплины</w:t>
      </w:r>
    </w:p>
    <w:tbl>
      <w:tblPr>
        <w:tblW w:w="0" w:type="auto"/>
        <w:tblInd w:w="-5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3988"/>
        <w:gridCol w:w="6682"/>
        <w:gridCol w:w="689"/>
        <w:gridCol w:w="26"/>
        <w:gridCol w:w="550"/>
        <w:gridCol w:w="20"/>
        <w:gridCol w:w="570"/>
        <w:gridCol w:w="1280"/>
      </w:tblGrid>
      <w:tr w:rsidR="002D57A8" w:rsidTr="00CF1D23">
        <w:trPr>
          <w:trHeight w:hRule="exact" w:val="227"/>
        </w:trPr>
        <w:tc>
          <w:tcPr>
            <w:tcW w:w="3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57A8" w:rsidRPr="00A274DF" w:rsidRDefault="002D57A8" w:rsidP="00561CD8">
            <w:pPr>
              <w:pStyle w:val="Style42"/>
              <w:widowControl/>
              <w:spacing w:line="240" w:lineRule="auto"/>
              <w:ind w:left="-40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Наименование тем (разделов)</w:t>
            </w:r>
          </w:p>
        </w:tc>
        <w:tc>
          <w:tcPr>
            <w:tcW w:w="6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57A8" w:rsidRPr="00A274DF" w:rsidRDefault="002D57A8" w:rsidP="00561CD8">
            <w:pPr>
              <w:pStyle w:val="Style42"/>
              <w:widowControl/>
              <w:spacing w:line="240" w:lineRule="auto"/>
              <w:ind w:left="701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 xml:space="preserve">Содержание учебного материала, лабораторные работы и практические занятия, самостоятельная работа </w:t>
            </w:r>
            <w:proofErr w:type="gramStart"/>
            <w:r w:rsidRPr="00A274DF">
              <w:rPr>
                <w:rStyle w:val="FontStyle54"/>
              </w:rPr>
              <w:t>обучающихся</w:t>
            </w:r>
            <w:proofErr w:type="gramEnd"/>
            <w:r w:rsidRPr="00A274DF">
              <w:rPr>
                <w:rStyle w:val="FontStyle54"/>
              </w:rPr>
              <w:t>, курсовая работа</w:t>
            </w:r>
          </w:p>
        </w:tc>
        <w:tc>
          <w:tcPr>
            <w:tcW w:w="3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D57A8" w:rsidRPr="00A274DF" w:rsidRDefault="002D57A8" w:rsidP="001876F6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Объем часов</w:t>
            </w:r>
          </w:p>
        </w:tc>
      </w:tr>
      <w:tr w:rsidR="002D57A8" w:rsidTr="001876F6">
        <w:trPr>
          <w:trHeight w:hRule="exact" w:val="454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7A8" w:rsidRPr="00A274DF" w:rsidRDefault="002D57A8" w:rsidP="00561CD8">
            <w:pPr>
              <w:pStyle w:val="Style42"/>
              <w:snapToGrid w:val="0"/>
              <w:spacing w:line="240" w:lineRule="auto"/>
              <w:ind w:left="221"/>
              <w:rPr>
                <w:sz w:val="18"/>
                <w:szCs w:val="18"/>
              </w:rPr>
            </w:pPr>
          </w:p>
        </w:tc>
        <w:tc>
          <w:tcPr>
            <w:tcW w:w="6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7A8" w:rsidRPr="00A274DF" w:rsidRDefault="002D57A8" w:rsidP="00561CD8">
            <w:pPr>
              <w:pStyle w:val="Style42"/>
              <w:widowControl/>
              <w:snapToGrid w:val="0"/>
              <w:spacing w:line="240" w:lineRule="auto"/>
              <w:ind w:left="701"/>
              <w:jc w:val="left"/>
              <w:rPr>
                <w:sz w:val="18"/>
                <w:szCs w:val="18"/>
              </w:rPr>
            </w:pPr>
          </w:p>
        </w:tc>
        <w:tc>
          <w:tcPr>
            <w:tcW w:w="18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7A8" w:rsidRPr="00A274DF" w:rsidRDefault="002D57A8" w:rsidP="00561CD8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Контактная</w:t>
            </w:r>
            <w:r w:rsidRPr="00A274DF">
              <w:rPr>
                <w:rStyle w:val="FontStyle54"/>
                <w:lang w:val="en-US"/>
              </w:rPr>
              <w:t xml:space="preserve"> </w:t>
            </w:r>
            <w:r w:rsidRPr="00A274DF">
              <w:rPr>
                <w:rStyle w:val="FontStyle54"/>
              </w:rPr>
              <w:t>работа с препод</w:t>
            </w:r>
            <w:r w:rsidRPr="00A274DF">
              <w:rPr>
                <w:rStyle w:val="FontStyle54"/>
              </w:rPr>
              <w:t>а</w:t>
            </w:r>
            <w:r w:rsidRPr="00A274DF">
              <w:rPr>
                <w:rStyle w:val="FontStyle54"/>
              </w:rPr>
              <w:t>вателем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2D57A8" w:rsidRPr="00A274DF" w:rsidRDefault="002D57A8" w:rsidP="00561CD8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Самостоятельная работа</w:t>
            </w:r>
          </w:p>
        </w:tc>
      </w:tr>
      <w:tr w:rsidR="002D57A8" w:rsidTr="00CF1D23">
        <w:trPr>
          <w:trHeight w:hRule="exact" w:val="22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7A8" w:rsidRPr="00A274DF" w:rsidRDefault="002D57A8" w:rsidP="00561CD8">
            <w:pPr>
              <w:pStyle w:val="Style42"/>
              <w:widowControl/>
              <w:snapToGrid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6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7A8" w:rsidRPr="00A274DF" w:rsidRDefault="002D57A8" w:rsidP="00561CD8">
            <w:pPr>
              <w:pStyle w:val="Style42"/>
              <w:widowControl/>
              <w:snapToGrid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7A8" w:rsidRPr="00A274DF" w:rsidRDefault="002D57A8" w:rsidP="00561CD8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proofErr w:type="spellStart"/>
            <w:r w:rsidRPr="00A274DF">
              <w:rPr>
                <w:rStyle w:val="FontStyle54"/>
              </w:rPr>
              <w:t>Лекц</w:t>
            </w:r>
            <w:proofErr w:type="spellEnd"/>
            <w:r w:rsidRPr="00A274DF">
              <w:rPr>
                <w:rStyle w:val="FontStyle54"/>
              </w:rPr>
              <w:t>.</w:t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2D57A8" w:rsidRPr="00A274DF" w:rsidRDefault="002D57A8" w:rsidP="00561CD8">
            <w:pPr>
              <w:pStyle w:val="Style42"/>
              <w:widowControl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 w:rsidRPr="00A274DF">
              <w:rPr>
                <w:rStyle w:val="FontStyle54"/>
              </w:rPr>
              <w:t>Прак</w:t>
            </w:r>
            <w:proofErr w:type="spellEnd"/>
            <w:r w:rsidR="00A912B9" w:rsidRPr="00A274DF">
              <w:rPr>
                <w:rStyle w:val="FontStyle54"/>
                <w:lang w:val="en-US"/>
              </w:rPr>
              <w:t>.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2D57A8" w:rsidRPr="00A274DF" w:rsidRDefault="002D57A8" w:rsidP="00561CD8">
            <w:pPr>
              <w:pStyle w:val="Style42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 w:rsidRPr="00A274DF">
              <w:rPr>
                <w:rStyle w:val="FontStyle54"/>
              </w:rPr>
              <w:t>Лаб</w:t>
            </w:r>
            <w:proofErr w:type="spellEnd"/>
            <w:r w:rsidR="00A912B9" w:rsidRPr="00A274DF">
              <w:rPr>
                <w:rStyle w:val="FontStyle54"/>
                <w:lang w:val="en-US"/>
              </w:rPr>
              <w:t>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2D57A8" w:rsidRPr="00A274DF" w:rsidRDefault="002D57A8" w:rsidP="00561CD8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СРС</w:t>
            </w:r>
          </w:p>
        </w:tc>
      </w:tr>
      <w:tr w:rsidR="002D57A8" w:rsidTr="00CF1D23">
        <w:trPr>
          <w:trHeight w:hRule="exact" w:val="227"/>
        </w:trPr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7A8" w:rsidRPr="00A274DF" w:rsidRDefault="002D57A8" w:rsidP="00561CD8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1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7A8" w:rsidRPr="00A274DF" w:rsidRDefault="002D57A8" w:rsidP="00561CD8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2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7A8" w:rsidRPr="00A274DF" w:rsidRDefault="002D57A8" w:rsidP="00561CD8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3</w:t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2D57A8" w:rsidRPr="00A274DF" w:rsidRDefault="002D57A8" w:rsidP="00561CD8">
            <w:pPr>
              <w:pStyle w:val="Style42"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4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2D57A8" w:rsidRPr="00A274DF" w:rsidRDefault="002D57A8" w:rsidP="00561CD8">
            <w:pPr>
              <w:pStyle w:val="Style42"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5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2D57A8" w:rsidRPr="00A274DF" w:rsidRDefault="002D57A8" w:rsidP="00561CD8">
            <w:pPr>
              <w:pStyle w:val="Style42"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6</w:t>
            </w:r>
          </w:p>
        </w:tc>
      </w:tr>
      <w:tr w:rsidR="002D57A8" w:rsidTr="003A44AA">
        <w:trPr>
          <w:trHeight w:hRule="exact" w:val="20"/>
        </w:trPr>
        <w:tc>
          <w:tcPr>
            <w:tcW w:w="3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7A8" w:rsidRPr="00A274DF" w:rsidRDefault="002D57A8" w:rsidP="00561CD8">
            <w:pPr>
              <w:pStyle w:val="Style24"/>
              <w:widowControl/>
              <w:spacing w:line="240" w:lineRule="auto"/>
              <w:ind w:left="10" w:hanging="10"/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</w:pPr>
            <w:r w:rsidRPr="00A274DF">
              <w:rPr>
                <w:rStyle w:val="FontStyle53"/>
                <w:b/>
                <w:lang w:val="en-US"/>
              </w:rPr>
              <w:t>{#theme}{</w:t>
            </w:r>
            <w:proofErr w:type="spellStart"/>
            <w:r w:rsidRPr="00A274DF">
              <w:rPr>
                <w:rStyle w:val="FontStyle53"/>
                <w:b/>
                <w:lang w:val="en-US"/>
              </w:rPr>
              <w:t>ThemeName</w:t>
            </w:r>
            <w:proofErr w:type="spellEnd"/>
            <w:r w:rsidRPr="00A274DF">
              <w:rPr>
                <w:rStyle w:val="FontStyle53"/>
                <w:b/>
                <w:lang w:val="en-US"/>
              </w:rPr>
              <w:t>}</w:t>
            </w:r>
            <w:r w:rsidR="0095644F">
              <w:rPr>
                <w:rStyle w:val="FontStyle53"/>
                <w:b/>
                <w:lang w:val="en-US"/>
              </w:rPr>
              <w:t xml:space="preserve"> </w:t>
            </w:r>
            <w:r w:rsidR="0095644F" w:rsidRPr="0095644F">
              <w:rPr>
                <w:rStyle w:val="FontStyle53"/>
                <w:i/>
                <w:lang w:val="en-US"/>
              </w:rPr>
              <w:t>{</w:t>
            </w:r>
            <w:proofErr w:type="spellStart"/>
            <w:r w:rsidR="0095644F" w:rsidRPr="0095644F">
              <w:rPr>
                <w:rStyle w:val="FontStyle53"/>
                <w:i/>
                <w:lang w:val="en-US"/>
              </w:rPr>
              <w:t>ThemeName</w:t>
            </w:r>
            <w:proofErr w:type="spellEnd"/>
            <w:r w:rsidR="0095644F" w:rsidRPr="0095644F">
              <w:rPr>
                <w:rStyle w:val="FontStyle53"/>
                <w:i/>
                <w:lang w:val="en-US"/>
              </w:rPr>
              <w:t>}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2D57A8" w:rsidRPr="00734C2B" w:rsidRDefault="002D57A8" w:rsidP="00561CD8">
            <w:pPr>
              <w:pStyle w:val="Style42"/>
              <w:widowControl/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:rsidR="002D57A8" w:rsidRPr="00734C2B" w:rsidRDefault="002D57A8" w:rsidP="00561CD8">
            <w:pPr>
              <w:pStyle w:val="Style42"/>
              <w:widowControl/>
              <w:snapToGrid w:val="0"/>
              <w:spacing w:line="240" w:lineRule="auto"/>
              <w:rPr>
                <w:b/>
                <w:sz w:val="18"/>
                <w:szCs w:val="18"/>
                <w:lang w:val="en-US"/>
              </w:rPr>
            </w:pPr>
          </w:p>
        </w:tc>
      </w:tr>
      <w:tr w:rsidR="003A44AA" w:rsidTr="001876F6">
        <w:trPr>
          <w:trHeight w:hRule="exact" w:val="22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4AA" w:rsidRPr="00A274DF" w:rsidRDefault="003A44AA" w:rsidP="00561CD8">
            <w:pPr>
              <w:pStyle w:val="Style24"/>
              <w:widowControl/>
              <w:spacing w:line="240" w:lineRule="auto"/>
              <w:ind w:left="10" w:hanging="10"/>
              <w:rPr>
                <w:rStyle w:val="FontStyle53"/>
                <w:b/>
                <w:lang w:val="en-US"/>
              </w:rPr>
            </w:pP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3A44AA" w:rsidRPr="00734C2B" w:rsidRDefault="003A44AA" w:rsidP="00215C43">
            <w:pPr>
              <w:pStyle w:val="Style42"/>
              <w:widowControl/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>{#</w:t>
            </w:r>
            <w:proofErr w:type="spellStart"/>
            <w:r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>l</w:t>
            </w:r>
            <w:r w:rsidRPr="00734C2B"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>ecTitle</w:t>
            </w:r>
            <w:proofErr w:type="spellEnd"/>
            <w:r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>}{</w:t>
            </w:r>
            <w:proofErr w:type="spellStart"/>
            <w:r w:rsidRPr="00734C2B"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>LecTitleName</w:t>
            </w:r>
            <w:proofErr w:type="spellEnd"/>
            <w:r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>}</w:t>
            </w:r>
          </w:p>
        </w:tc>
        <w:tc>
          <w:tcPr>
            <w:tcW w:w="3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:rsidR="003A44AA" w:rsidRPr="00734C2B" w:rsidRDefault="003A44AA" w:rsidP="00215C43">
            <w:pPr>
              <w:pStyle w:val="Style42"/>
              <w:widowControl/>
              <w:snapToGrid w:val="0"/>
              <w:spacing w:line="240" w:lineRule="auto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{/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lecTitle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}</w:t>
            </w:r>
          </w:p>
        </w:tc>
      </w:tr>
      <w:tr w:rsidR="003A44AA" w:rsidTr="00590D49">
        <w:trPr>
          <w:trHeight w:val="5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4AA" w:rsidRPr="00A274DF" w:rsidRDefault="003A44AA" w:rsidP="00561CD8">
            <w:pPr>
              <w:pStyle w:val="Style24"/>
              <w:widowControl/>
              <w:snapToGrid w:val="0"/>
              <w:spacing w:line="240" w:lineRule="auto"/>
              <w:ind w:left="10" w:hanging="10"/>
              <w:rPr>
                <w:sz w:val="18"/>
                <w:szCs w:val="18"/>
              </w:rPr>
            </w:pP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4AA" w:rsidRPr="00A274DF" w:rsidRDefault="003A44AA" w:rsidP="00561CD8">
            <w:pPr>
              <w:pStyle w:val="Style24"/>
              <w:widowControl/>
              <w:spacing w:line="240" w:lineRule="auto"/>
              <w:ind w:left="10" w:hanging="10"/>
              <w:rPr>
                <w:rStyle w:val="FontStyle54"/>
                <w:i/>
                <w:lang w:val="en-US"/>
              </w:rPr>
            </w:pPr>
            <w:r w:rsidRPr="00A274DF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{#</w:t>
            </w:r>
            <w:proofErr w:type="spellStart"/>
            <w:r w:rsidRPr="00A274DF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lec</w:t>
            </w:r>
            <w:proofErr w:type="spellEnd"/>
            <w:r w:rsidRPr="00A274DF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}{</w:t>
            </w:r>
            <w:proofErr w:type="spellStart"/>
            <w:r w:rsidRPr="00A274DF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LecName</w:t>
            </w:r>
            <w:proofErr w:type="spellEnd"/>
            <w:r w:rsidRPr="00A274DF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}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4AA" w:rsidRPr="00A274DF" w:rsidRDefault="003A44AA" w:rsidP="00561CD8">
            <w:pPr>
              <w:pStyle w:val="Style42"/>
              <w:widowControl/>
              <w:spacing w:line="240" w:lineRule="auto"/>
              <w:rPr>
                <w:rStyle w:val="FontStyle54"/>
                <w:lang w:val="en-US"/>
              </w:rPr>
            </w:pPr>
            <w:r w:rsidRPr="00A274DF">
              <w:rPr>
                <w:rStyle w:val="FontStyle54"/>
                <w:lang w:val="en-US"/>
              </w:rPr>
              <w:t>{</w:t>
            </w:r>
            <w:proofErr w:type="spellStart"/>
            <w:r w:rsidRPr="00A274DF">
              <w:rPr>
                <w:rStyle w:val="FontStyle54"/>
                <w:lang w:val="en-US"/>
              </w:rPr>
              <w:t>LecHour</w:t>
            </w:r>
            <w:proofErr w:type="spellEnd"/>
            <w:r w:rsidRPr="00A274DF">
              <w:rPr>
                <w:rStyle w:val="FontStyle54"/>
                <w:lang w:val="en-US"/>
              </w:rPr>
              <w:t>}</w:t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A44AA" w:rsidRPr="00A274DF" w:rsidRDefault="003A44AA" w:rsidP="00561CD8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3A44AA" w:rsidRPr="00A274DF" w:rsidRDefault="003A44AA" w:rsidP="00561CD8">
            <w:pPr>
              <w:pStyle w:val="Style42"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-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A44AA" w:rsidRPr="00A274DF" w:rsidRDefault="003A44AA" w:rsidP="00561CD8">
            <w:pPr>
              <w:pStyle w:val="Style42"/>
              <w:widowControl/>
              <w:spacing w:line="240" w:lineRule="auto"/>
              <w:rPr>
                <w:sz w:val="18"/>
                <w:szCs w:val="18"/>
                <w:lang w:val="en-US"/>
              </w:rPr>
            </w:pPr>
            <w:r w:rsidRPr="00A274DF">
              <w:rPr>
                <w:rStyle w:val="FontStyle54"/>
              </w:rPr>
              <w:t>-</w:t>
            </w:r>
            <w:r w:rsidRPr="00A274DF">
              <w:rPr>
                <w:rStyle w:val="FontStyle54"/>
                <w:lang w:val="en-US"/>
              </w:rPr>
              <w:t>{/</w:t>
            </w:r>
            <w:proofErr w:type="spellStart"/>
            <w:r w:rsidRPr="00A274DF">
              <w:rPr>
                <w:rStyle w:val="FontStyle54"/>
                <w:lang w:val="en-US"/>
              </w:rPr>
              <w:t>lec</w:t>
            </w:r>
            <w:proofErr w:type="spellEnd"/>
            <w:r w:rsidRPr="00A274DF">
              <w:rPr>
                <w:rStyle w:val="FontStyle54"/>
                <w:lang w:val="en-US"/>
              </w:rPr>
              <w:t>}</w:t>
            </w:r>
          </w:p>
        </w:tc>
      </w:tr>
      <w:tr w:rsidR="003A44AA" w:rsidTr="001876F6">
        <w:trPr>
          <w:trHeight w:hRule="exact" w:val="22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4AA" w:rsidRPr="00A274DF" w:rsidRDefault="003A44AA" w:rsidP="00561CD8">
            <w:pPr>
              <w:pStyle w:val="Style43"/>
              <w:widowControl/>
              <w:snapToGrid w:val="0"/>
              <w:rPr>
                <w:sz w:val="18"/>
                <w:szCs w:val="18"/>
              </w:rPr>
            </w:pP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3A44AA" w:rsidRPr="00A274DF" w:rsidRDefault="003A44AA" w:rsidP="00561CD8">
            <w:pPr>
              <w:pStyle w:val="Style24"/>
              <w:widowControl/>
              <w:spacing w:line="240" w:lineRule="auto"/>
              <w:ind w:left="10" w:hanging="10"/>
              <w:rPr>
                <w:sz w:val="18"/>
                <w:szCs w:val="18"/>
              </w:rPr>
            </w:pPr>
            <w:r w:rsidRPr="00A274DF">
              <w:rPr>
                <w:rFonts w:eastAsia="Times New Roman"/>
                <w:b/>
                <w:sz w:val="18"/>
                <w:szCs w:val="18"/>
              </w:rPr>
              <w:t>Практические занятия</w:t>
            </w:r>
          </w:p>
        </w:tc>
        <w:tc>
          <w:tcPr>
            <w:tcW w:w="3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:rsidR="003A44AA" w:rsidRPr="00A274DF" w:rsidRDefault="003A44AA" w:rsidP="00561CD8">
            <w:pPr>
              <w:pStyle w:val="Style43"/>
              <w:widowControl/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3A44AA" w:rsidTr="00590D49">
        <w:trPr>
          <w:trHeight w:val="5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4AA" w:rsidRPr="00A274DF" w:rsidRDefault="003A44AA" w:rsidP="00561CD8">
            <w:pPr>
              <w:pStyle w:val="Style43"/>
              <w:widowControl/>
              <w:snapToGrid w:val="0"/>
              <w:rPr>
                <w:sz w:val="18"/>
                <w:szCs w:val="18"/>
              </w:rPr>
            </w:pP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4AA" w:rsidRPr="00A274DF" w:rsidRDefault="003A44AA" w:rsidP="00561CD8">
            <w:pPr>
              <w:pStyle w:val="Style24"/>
              <w:widowControl/>
              <w:spacing w:line="240" w:lineRule="auto"/>
              <w:ind w:left="10" w:hanging="10"/>
              <w:rPr>
                <w:rStyle w:val="FontStyle54"/>
                <w:i/>
                <w:lang w:val="en-US"/>
              </w:rPr>
            </w:pPr>
            <w:r w:rsidRPr="00A274DF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{#</w:t>
            </w:r>
            <w:proofErr w:type="spellStart"/>
            <w:r w:rsidRPr="00A274DF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prac</w:t>
            </w:r>
            <w:proofErr w:type="spellEnd"/>
            <w:r w:rsidRPr="00A274DF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}{</w:t>
            </w:r>
            <w:proofErr w:type="spellStart"/>
            <w:r w:rsidRPr="00A274DF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Prac</w:t>
            </w:r>
            <w:r w:rsidRPr="00A274DF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Name</w:t>
            </w:r>
            <w:proofErr w:type="spellEnd"/>
            <w:r w:rsidRPr="00A274DF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}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A44AA" w:rsidRPr="00A274DF" w:rsidRDefault="003A44AA" w:rsidP="00561CD8">
            <w:pPr>
              <w:pStyle w:val="Style42"/>
              <w:widowControl/>
              <w:spacing w:line="240" w:lineRule="auto"/>
              <w:rPr>
                <w:rStyle w:val="FontStyle54"/>
                <w:lang w:val="en-US"/>
              </w:rPr>
            </w:pPr>
            <w:r w:rsidRPr="00A274DF">
              <w:rPr>
                <w:rStyle w:val="FontStyle54"/>
                <w:lang w:val="en-US"/>
              </w:rPr>
              <w:t>-</w:t>
            </w:r>
          </w:p>
        </w:tc>
        <w:tc>
          <w:tcPr>
            <w:tcW w:w="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A44AA" w:rsidRPr="00A274DF" w:rsidRDefault="003A44AA" w:rsidP="00561CD8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  <w:lang w:val="en-US"/>
              </w:rPr>
              <w:t>{</w:t>
            </w:r>
            <w:proofErr w:type="spellStart"/>
            <w:r w:rsidRPr="00A274DF">
              <w:rPr>
                <w:rStyle w:val="FontStyle54"/>
                <w:lang w:val="en-US"/>
              </w:rPr>
              <w:t>Prac</w:t>
            </w:r>
            <w:r w:rsidRPr="00A274DF">
              <w:rPr>
                <w:rStyle w:val="FontStyle54"/>
                <w:lang w:val="en-US"/>
              </w:rPr>
              <w:t>Hour</w:t>
            </w:r>
            <w:proofErr w:type="spellEnd"/>
            <w:r w:rsidRPr="00A274DF">
              <w:rPr>
                <w:rStyle w:val="FontStyle54"/>
                <w:lang w:val="en-US"/>
              </w:rPr>
              <w:t>}</w:t>
            </w:r>
          </w:p>
        </w:tc>
        <w:tc>
          <w:tcPr>
            <w:tcW w:w="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A44AA" w:rsidRPr="00A274DF" w:rsidRDefault="003A44AA" w:rsidP="00561CD8">
            <w:pPr>
              <w:pStyle w:val="Style42"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-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A44AA" w:rsidRPr="00A274DF" w:rsidRDefault="003A44AA" w:rsidP="00561CD8">
            <w:pPr>
              <w:pStyle w:val="Style42"/>
              <w:widowControl/>
              <w:spacing w:line="240" w:lineRule="auto"/>
              <w:rPr>
                <w:sz w:val="18"/>
                <w:szCs w:val="18"/>
                <w:lang w:val="en-US"/>
              </w:rPr>
            </w:pPr>
            <w:r w:rsidRPr="00A274DF">
              <w:rPr>
                <w:rStyle w:val="FontStyle54"/>
              </w:rPr>
              <w:t>-</w:t>
            </w:r>
            <w:r w:rsidRPr="00A274DF">
              <w:rPr>
                <w:rStyle w:val="FontStyle54"/>
                <w:lang w:val="en-US"/>
              </w:rPr>
              <w:t>{/</w:t>
            </w:r>
            <w:proofErr w:type="spellStart"/>
            <w:r w:rsidRPr="00A274DF">
              <w:rPr>
                <w:rStyle w:val="FontStyle54"/>
                <w:lang w:val="en-US"/>
              </w:rPr>
              <w:t>prac</w:t>
            </w:r>
            <w:proofErr w:type="spellEnd"/>
            <w:r w:rsidRPr="00A274DF">
              <w:rPr>
                <w:rStyle w:val="FontStyle54"/>
                <w:lang w:val="en-US"/>
              </w:rPr>
              <w:t>}</w:t>
            </w:r>
          </w:p>
        </w:tc>
      </w:tr>
      <w:tr w:rsidR="003A44AA" w:rsidTr="001876F6">
        <w:trPr>
          <w:trHeight w:hRule="exact" w:val="22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4AA" w:rsidRPr="00A274DF" w:rsidRDefault="003A44AA" w:rsidP="00561CD8">
            <w:pPr>
              <w:pStyle w:val="Style43"/>
              <w:widowControl/>
              <w:snapToGrid w:val="0"/>
              <w:rPr>
                <w:sz w:val="18"/>
                <w:szCs w:val="18"/>
              </w:rPr>
            </w:pP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3A44AA" w:rsidRPr="00A274DF" w:rsidRDefault="003A44AA" w:rsidP="00561CD8">
            <w:pPr>
              <w:pStyle w:val="Style24"/>
              <w:widowControl/>
              <w:spacing w:line="240" w:lineRule="auto"/>
              <w:ind w:left="10" w:hanging="10"/>
              <w:rPr>
                <w:rFonts w:eastAsia="Times New Roman"/>
                <w:b/>
                <w:sz w:val="18"/>
                <w:szCs w:val="18"/>
              </w:rPr>
            </w:pPr>
            <w:r w:rsidRPr="00A274DF">
              <w:rPr>
                <w:rFonts w:eastAsia="Times New Roman"/>
                <w:b/>
                <w:sz w:val="18"/>
                <w:szCs w:val="18"/>
              </w:rPr>
              <w:t>Лабораторные работы</w:t>
            </w:r>
          </w:p>
        </w:tc>
        <w:tc>
          <w:tcPr>
            <w:tcW w:w="3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:rsidR="003A44AA" w:rsidRPr="00A274DF" w:rsidRDefault="003A44AA" w:rsidP="00561CD8">
            <w:pPr>
              <w:pStyle w:val="Style43"/>
              <w:widowControl/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3A44AA" w:rsidTr="00590D49">
        <w:trPr>
          <w:trHeight w:val="5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4AA" w:rsidRPr="00A274DF" w:rsidRDefault="003A44AA" w:rsidP="00561CD8">
            <w:pPr>
              <w:pStyle w:val="Style43"/>
              <w:widowControl/>
              <w:snapToGrid w:val="0"/>
              <w:rPr>
                <w:sz w:val="18"/>
                <w:szCs w:val="18"/>
              </w:rPr>
            </w:pP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4AA" w:rsidRPr="00A274DF" w:rsidRDefault="003A44AA" w:rsidP="00561CD8">
            <w:pPr>
              <w:pStyle w:val="Style24"/>
              <w:widowControl/>
              <w:spacing w:line="240" w:lineRule="auto"/>
              <w:ind w:left="10" w:hanging="10"/>
              <w:rPr>
                <w:rStyle w:val="FontStyle54"/>
                <w:i/>
                <w:lang w:val="en-US"/>
              </w:rPr>
            </w:pPr>
            <w:r w:rsidRPr="00A274DF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{#</w:t>
            </w:r>
            <w:r w:rsidRPr="00A274DF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lab</w:t>
            </w:r>
            <w:r w:rsidRPr="00A274DF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}{</w:t>
            </w:r>
            <w:proofErr w:type="spellStart"/>
            <w:r w:rsidRPr="00A274DF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Lab</w:t>
            </w:r>
            <w:r w:rsidRPr="00A274DF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Name</w:t>
            </w:r>
            <w:proofErr w:type="spellEnd"/>
            <w:r w:rsidRPr="00A274DF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}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A44AA" w:rsidRPr="00A274DF" w:rsidRDefault="003A44AA" w:rsidP="00561CD8">
            <w:pPr>
              <w:pStyle w:val="Style42"/>
              <w:widowControl/>
              <w:spacing w:line="240" w:lineRule="auto"/>
              <w:rPr>
                <w:rStyle w:val="FontStyle54"/>
                <w:lang w:val="en-US"/>
              </w:rPr>
            </w:pPr>
            <w:r w:rsidRPr="00A274DF">
              <w:rPr>
                <w:rStyle w:val="FontStyle54"/>
                <w:lang w:val="en-US"/>
              </w:rPr>
              <w:t>-</w:t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A44AA" w:rsidRPr="00A274DF" w:rsidRDefault="003A44AA" w:rsidP="00561CD8">
            <w:pPr>
              <w:pStyle w:val="Style42"/>
              <w:widowControl/>
              <w:spacing w:line="240" w:lineRule="auto"/>
              <w:rPr>
                <w:b/>
                <w:sz w:val="18"/>
                <w:szCs w:val="18"/>
                <w:lang w:val="en-US"/>
              </w:rPr>
            </w:pPr>
            <w:r w:rsidRPr="00A274DF">
              <w:rPr>
                <w:b/>
                <w:sz w:val="18"/>
                <w:szCs w:val="18"/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A44AA" w:rsidRPr="00A274DF" w:rsidRDefault="003A44AA" w:rsidP="00561CD8">
            <w:pPr>
              <w:pStyle w:val="Style42"/>
              <w:spacing w:line="240" w:lineRule="auto"/>
              <w:rPr>
                <w:b/>
                <w:sz w:val="18"/>
                <w:szCs w:val="18"/>
              </w:rPr>
            </w:pPr>
            <w:r w:rsidRPr="00A274DF">
              <w:rPr>
                <w:rStyle w:val="FontStyle54"/>
                <w:lang w:val="en-US"/>
              </w:rPr>
              <w:t>{</w:t>
            </w:r>
            <w:proofErr w:type="spellStart"/>
            <w:r w:rsidRPr="00A274DF">
              <w:rPr>
                <w:rStyle w:val="FontStyle54"/>
                <w:lang w:val="en-US"/>
              </w:rPr>
              <w:t>Lab</w:t>
            </w:r>
            <w:r w:rsidRPr="00A274DF">
              <w:rPr>
                <w:rStyle w:val="FontStyle54"/>
                <w:lang w:val="en-US"/>
              </w:rPr>
              <w:t>Hour</w:t>
            </w:r>
            <w:proofErr w:type="spellEnd"/>
            <w:r w:rsidRPr="00A274DF">
              <w:rPr>
                <w:rStyle w:val="FontStyle54"/>
                <w:lang w:val="en-US"/>
              </w:rPr>
              <w:t>}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A44AA" w:rsidRPr="00A274DF" w:rsidRDefault="003A44AA" w:rsidP="00561CD8">
            <w:pPr>
              <w:pStyle w:val="Style42"/>
              <w:widowControl/>
              <w:spacing w:line="240" w:lineRule="auto"/>
              <w:rPr>
                <w:b/>
                <w:sz w:val="18"/>
                <w:szCs w:val="18"/>
                <w:lang w:val="en-US"/>
              </w:rPr>
            </w:pPr>
            <w:r w:rsidRPr="00A274DF">
              <w:rPr>
                <w:rStyle w:val="FontStyle54"/>
              </w:rPr>
              <w:t>-</w:t>
            </w:r>
            <w:r w:rsidRPr="00A274DF">
              <w:rPr>
                <w:rStyle w:val="FontStyle54"/>
                <w:lang w:val="en-US"/>
              </w:rPr>
              <w:t>{/</w:t>
            </w:r>
            <w:r w:rsidRPr="00A274DF">
              <w:rPr>
                <w:rStyle w:val="FontStyle54"/>
                <w:lang w:val="en-US"/>
              </w:rPr>
              <w:t>lab</w:t>
            </w:r>
            <w:r w:rsidRPr="00A274DF">
              <w:rPr>
                <w:rStyle w:val="FontStyle54"/>
                <w:lang w:val="en-US"/>
              </w:rPr>
              <w:t>}</w:t>
            </w:r>
          </w:p>
        </w:tc>
      </w:tr>
      <w:tr w:rsidR="003A44AA" w:rsidTr="001876F6">
        <w:trPr>
          <w:trHeight w:hRule="exact" w:val="22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4AA" w:rsidRPr="00A274DF" w:rsidRDefault="003A44AA" w:rsidP="00561CD8">
            <w:pPr>
              <w:pStyle w:val="Style43"/>
              <w:widowControl/>
              <w:snapToGrid w:val="0"/>
              <w:rPr>
                <w:sz w:val="18"/>
                <w:szCs w:val="18"/>
              </w:rPr>
            </w:pP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3A44AA" w:rsidRPr="00A274DF" w:rsidRDefault="003A44AA" w:rsidP="00561CD8">
            <w:pPr>
              <w:pStyle w:val="Style24"/>
              <w:widowControl/>
              <w:spacing w:line="240" w:lineRule="auto"/>
              <w:ind w:left="10" w:hanging="10"/>
              <w:rPr>
                <w:rFonts w:eastAsia="Times New Roman"/>
                <w:b/>
                <w:sz w:val="18"/>
                <w:szCs w:val="18"/>
              </w:rPr>
            </w:pPr>
            <w:r w:rsidRPr="00A274DF">
              <w:rPr>
                <w:rFonts w:eastAsia="Times New Roman"/>
                <w:b/>
                <w:sz w:val="18"/>
                <w:szCs w:val="18"/>
              </w:rPr>
              <w:t>Самостоятельные работы</w:t>
            </w:r>
          </w:p>
        </w:tc>
        <w:tc>
          <w:tcPr>
            <w:tcW w:w="3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:rsidR="003A44AA" w:rsidRPr="00A274DF" w:rsidRDefault="003A44AA" w:rsidP="00561CD8">
            <w:pPr>
              <w:pStyle w:val="Style43"/>
              <w:widowControl/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3A44AA" w:rsidTr="00590D49">
        <w:trPr>
          <w:trHeight w:val="5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4AA" w:rsidRPr="00A274DF" w:rsidRDefault="003A44AA" w:rsidP="00561CD8">
            <w:pPr>
              <w:pStyle w:val="Style43"/>
              <w:widowControl/>
              <w:snapToGrid w:val="0"/>
              <w:rPr>
                <w:sz w:val="18"/>
                <w:szCs w:val="18"/>
              </w:rPr>
            </w:pP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4AA" w:rsidRPr="00A274DF" w:rsidRDefault="003A44AA" w:rsidP="00561CD8">
            <w:pPr>
              <w:pStyle w:val="Style24"/>
              <w:widowControl/>
              <w:spacing w:line="240" w:lineRule="auto"/>
              <w:ind w:left="10" w:hanging="10"/>
              <w:rPr>
                <w:sz w:val="18"/>
                <w:szCs w:val="18"/>
              </w:rPr>
            </w:pPr>
            <w:r w:rsidRPr="00A274DF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{#</w:t>
            </w:r>
            <w:proofErr w:type="spellStart"/>
            <w:r w:rsidRPr="00A274DF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sam</w:t>
            </w:r>
            <w:proofErr w:type="spellEnd"/>
            <w:r w:rsidRPr="00A274DF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}{</w:t>
            </w:r>
            <w:proofErr w:type="spellStart"/>
            <w:r w:rsidRPr="00A274DF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SamName</w:t>
            </w:r>
            <w:proofErr w:type="spellEnd"/>
            <w:r w:rsidRPr="00A274DF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}</w:t>
            </w:r>
            <w:r w:rsidRPr="00A274DF">
              <w:rPr>
                <w:rFonts w:eastAsia="Times New Roman"/>
                <w:sz w:val="18"/>
                <w:szCs w:val="18"/>
              </w:rPr>
              <w:t xml:space="preserve"> 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4AA" w:rsidRPr="00A274DF" w:rsidRDefault="003A44AA" w:rsidP="00561CD8">
            <w:pPr>
              <w:pStyle w:val="Style43"/>
              <w:widowControl/>
              <w:jc w:val="center"/>
              <w:rPr>
                <w:b/>
                <w:sz w:val="18"/>
                <w:szCs w:val="18"/>
              </w:rPr>
            </w:pPr>
            <w:r w:rsidRPr="00A274D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A44AA" w:rsidRPr="00A274DF" w:rsidRDefault="003A44AA" w:rsidP="00561CD8">
            <w:pPr>
              <w:pStyle w:val="Style43"/>
              <w:widowControl/>
              <w:jc w:val="center"/>
              <w:rPr>
                <w:b/>
                <w:sz w:val="18"/>
                <w:szCs w:val="18"/>
              </w:rPr>
            </w:pPr>
            <w:r w:rsidRPr="00A274D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3A44AA" w:rsidRPr="00A274DF" w:rsidRDefault="003A44AA" w:rsidP="00561CD8">
            <w:pPr>
              <w:pStyle w:val="Style43"/>
              <w:jc w:val="center"/>
              <w:rPr>
                <w:b/>
                <w:sz w:val="18"/>
                <w:szCs w:val="18"/>
              </w:rPr>
            </w:pPr>
            <w:r w:rsidRPr="00A274DF">
              <w:rPr>
                <w:b/>
                <w:sz w:val="18"/>
                <w:szCs w:val="18"/>
                <w:lang w:val="en-US"/>
              </w:rPr>
              <w:t>-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A44AA" w:rsidRPr="00A274DF" w:rsidRDefault="003A44AA" w:rsidP="00561CD8">
            <w:pPr>
              <w:pStyle w:val="Style43"/>
              <w:widowControl/>
              <w:jc w:val="center"/>
              <w:rPr>
                <w:b/>
                <w:sz w:val="18"/>
                <w:szCs w:val="18"/>
                <w:lang w:val="en-US"/>
              </w:rPr>
            </w:pPr>
            <w:r w:rsidRPr="00A274DF">
              <w:rPr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A274DF">
              <w:rPr>
                <w:b/>
                <w:sz w:val="18"/>
                <w:szCs w:val="18"/>
                <w:lang w:val="en-US"/>
              </w:rPr>
              <w:t>SamHour</w:t>
            </w:r>
            <w:proofErr w:type="spellEnd"/>
            <w:r w:rsidRPr="00A274DF">
              <w:rPr>
                <w:b/>
                <w:sz w:val="18"/>
                <w:szCs w:val="18"/>
                <w:lang w:val="en-US"/>
              </w:rPr>
              <w:t>}{/</w:t>
            </w:r>
            <w:proofErr w:type="spellStart"/>
            <w:r w:rsidRPr="00A274DF">
              <w:rPr>
                <w:b/>
                <w:sz w:val="18"/>
                <w:szCs w:val="18"/>
                <w:lang w:val="en-US"/>
              </w:rPr>
              <w:t>sam</w:t>
            </w:r>
            <w:proofErr w:type="spellEnd"/>
            <w:r w:rsidRPr="00A274DF">
              <w:rPr>
                <w:b/>
                <w:sz w:val="18"/>
                <w:szCs w:val="18"/>
                <w:lang w:val="en-US"/>
              </w:rPr>
              <w:t>}{/theme}</w:t>
            </w:r>
          </w:p>
        </w:tc>
      </w:tr>
    </w:tbl>
    <w:p w:rsidR="00203CDA" w:rsidRPr="00F45886" w:rsidRDefault="00203CDA" w:rsidP="00561CD8"/>
    <w:sectPr w:rsidR="00203CDA" w:rsidRPr="00F45886" w:rsidSect="00203CD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203CDA"/>
    <w:rsid w:val="00093CFD"/>
    <w:rsid w:val="000B538C"/>
    <w:rsid w:val="00123FC4"/>
    <w:rsid w:val="00147A5F"/>
    <w:rsid w:val="001876F6"/>
    <w:rsid w:val="00203CDA"/>
    <w:rsid w:val="002B0242"/>
    <w:rsid w:val="002D57A8"/>
    <w:rsid w:val="002F60B2"/>
    <w:rsid w:val="003603AE"/>
    <w:rsid w:val="003A44AA"/>
    <w:rsid w:val="004302A4"/>
    <w:rsid w:val="004A096E"/>
    <w:rsid w:val="00521677"/>
    <w:rsid w:val="00561CD8"/>
    <w:rsid w:val="00590B56"/>
    <w:rsid w:val="00590D49"/>
    <w:rsid w:val="006643DE"/>
    <w:rsid w:val="00734C2B"/>
    <w:rsid w:val="007B4348"/>
    <w:rsid w:val="0081515B"/>
    <w:rsid w:val="008315E3"/>
    <w:rsid w:val="0095644F"/>
    <w:rsid w:val="009B34E9"/>
    <w:rsid w:val="009B695A"/>
    <w:rsid w:val="009F7E99"/>
    <w:rsid w:val="00A04EC3"/>
    <w:rsid w:val="00A22987"/>
    <w:rsid w:val="00A274DF"/>
    <w:rsid w:val="00A912B9"/>
    <w:rsid w:val="00C81B17"/>
    <w:rsid w:val="00CF1D23"/>
    <w:rsid w:val="00D210DE"/>
    <w:rsid w:val="00DE4FD1"/>
    <w:rsid w:val="00ED0A48"/>
    <w:rsid w:val="00ED71BB"/>
    <w:rsid w:val="00F45886"/>
    <w:rsid w:val="00FC0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C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53">
    <w:name w:val="Font Style53"/>
    <w:rsid w:val="00203CDA"/>
    <w:rPr>
      <w:rFonts w:ascii="Times New Roman" w:hAnsi="Times New Roman" w:cs="Times New Roman"/>
      <w:sz w:val="18"/>
      <w:szCs w:val="18"/>
    </w:rPr>
  </w:style>
  <w:style w:type="character" w:customStyle="1" w:styleId="FontStyle54">
    <w:name w:val="Font Style54"/>
    <w:rsid w:val="00203CDA"/>
    <w:rPr>
      <w:rFonts w:ascii="Times New Roman" w:hAnsi="Times New Roman" w:cs="Times New Roman"/>
      <w:b/>
      <w:bCs/>
      <w:sz w:val="18"/>
      <w:szCs w:val="18"/>
    </w:rPr>
  </w:style>
  <w:style w:type="character" w:customStyle="1" w:styleId="CommentReference">
    <w:name w:val="Comment Reference"/>
    <w:rsid w:val="00203CDA"/>
    <w:rPr>
      <w:sz w:val="18"/>
      <w:szCs w:val="18"/>
    </w:rPr>
  </w:style>
  <w:style w:type="paragraph" w:customStyle="1" w:styleId="5">
    <w:name w:val="Стиль5"/>
    <w:basedOn w:val="a"/>
    <w:rsid w:val="00203CDA"/>
    <w:pPr>
      <w:jc w:val="center"/>
    </w:pPr>
    <w:rPr>
      <w:b/>
      <w:sz w:val="28"/>
      <w:szCs w:val="28"/>
    </w:rPr>
  </w:style>
  <w:style w:type="paragraph" w:customStyle="1" w:styleId="Style42">
    <w:name w:val="Style42"/>
    <w:basedOn w:val="a"/>
    <w:rsid w:val="00203CDA"/>
    <w:pPr>
      <w:widowControl w:val="0"/>
      <w:autoSpaceDE w:val="0"/>
      <w:spacing w:line="229" w:lineRule="exact"/>
      <w:jc w:val="center"/>
    </w:pPr>
    <w:rPr>
      <w:rFonts w:eastAsia="Calibri"/>
    </w:rPr>
  </w:style>
  <w:style w:type="paragraph" w:customStyle="1" w:styleId="Style43">
    <w:name w:val="Style43"/>
    <w:basedOn w:val="a"/>
    <w:rsid w:val="00203CDA"/>
    <w:pPr>
      <w:widowControl w:val="0"/>
      <w:autoSpaceDE w:val="0"/>
    </w:pPr>
    <w:rPr>
      <w:rFonts w:eastAsia="Calibri"/>
    </w:rPr>
  </w:style>
  <w:style w:type="paragraph" w:customStyle="1" w:styleId="TableParagraph">
    <w:name w:val="Table Paragraph"/>
    <w:basedOn w:val="a"/>
    <w:rsid w:val="00203CDA"/>
    <w:pPr>
      <w:widowControl w:val="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Style24">
    <w:name w:val="Style24"/>
    <w:basedOn w:val="a"/>
    <w:rsid w:val="00203CDA"/>
    <w:pPr>
      <w:widowControl w:val="0"/>
      <w:autoSpaceDE w:val="0"/>
      <w:spacing w:line="229" w:lineRule="exact"/>
    </w:pPr>
    <w:rPr>
      <w:rFonts w:eastAsia="Calibri"/>
    </w:rPr>
  </w:style>
  <w:style w:type="paragraph" w:customStyle="1" w:styleId="1">
    <w:name w:val="Текст1"/>
    <w:basedOn w:val="a"/>
    <w:rsid w:val="00203CDA"/>
    <w:rPr>
      <w:rFonts w:ascii="Courier New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203CD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3CDA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34318-2863-47D5-80EF-9496AC6CA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theme.docx</Template>
  <TotalTime>13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aud212</dc:creator>
  <cp:lastModifiedBy>aud212</cp:lastModifiedBy>
  <cp:revision>10</cp:revision>
  <dcterms:created xsi:type="dcterms:W3CDTF">2017-09-13T12:59:00Z</dcterms:created>
  <dcterms:modified xsi:type="dcterms:W3CDTF">2017-09-13T13:50:00Z</dcterms:modified>
</cp:coreProperties>
</file>